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16116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t xml:space="preserve"> </w:t>
      </w:r>
      <w:r w:rsidR="00307342">
        <w:rPr>
          <w:noProof/>
        </w:rPr>
        <w:drawing>
          <wp:inline distT="0" distB="0" distL="0" distR="0">
            <wp:extent cx="54864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ly-chatbot-700x4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E40A24" w:rsidP="00C6554A">
      <w:pPr>
        <w:pStyle w:val="Title"/>
      </w:pPr>
      <w:r>
        <w:t>Chat-Bot</w:t>
      </w:r>
    </w:p>
    <w:p w:rsidR="00C6554A" w:rsidRDefault="00307342" w:rsidP="00C6554A">
      <w:pPr>
        <w:pStyle w:val="Subtitle"/>
      </w:pPr>
      <w:r>
        <w:t>Nadeem Abbas 1602008</w:t>
      </w:r>
    </w:p>
    <w:p w:rsidR="00307342" w:rsidRPr="00D5413C" w:rsidRDefault="00307342" w:rsidP="00C6554A">
      <w:pPr>
        <w:pStyle w:val="Subtitle"/>
      </w:pPr>
      <w:r>
        <w:t>Muhammad Hamza 1602028</w:t>
      </w:r>
    </w:p>
    <w:p w:rsidR="00C6554A" w:rsidRDefault="00C6554A" w:rsidP="00C6554A">
      <w:pPr>
        <w:pStyle w:val="ContactInfo"/>
      </w:pPr>
      <w:r>
        <w:t xml:space="preserve"> </w:t>
      </w:r>
      <w:r w:rsidR="00F943C3">
        <w:t xml:space="preserve">Report </w:t>
      </w:r>
      <w:r>
        <w:t xml:space="preserve">| </w:t>
      </w:r>
      <w:r w:rsidR="0077471A">
        <w:t>Artificial Intelligence</w:t>
      </w:r>
      <w:r>
        <w:t xml:space="preserve"> |</w:t>
      </w:r>
      <w:r w:rsidRPr="00D5413C">
        <w:t xml:space="preserve"> </w:t>
      </w:r>
      <w:r w:rsidR="0077471A">
        <w:t>11/13/2018</w:t>
      </w:r>
      <w:r>
        <w:br w:type="page"/>
      </w:r>
    </w:p>
    <w:p w:rsidR="00C6554A" w:rsidRDefault="007E390E" w:rsidP="00C6554A">
      <w:pPr>
        <w:pStyle w:val="Heading1"/>
      </w:pPr>
      <w:r>
        <w:lastRenderedPageBreak/>
        <w:t>Introduction</w:t>
      </w:r>
    </w:p>
    <w:p w:rsidR="00C6554A" w:rsidRDefault="007E390E" w:rsidP="007E390E">
      <w:r>
        <w:t>Chatbot is an AI based program which conducts conversation weather it could be textual or auditory</w:t>
      </w:r>
      <w:r w:rsidR="00F27AC8">
        <w:t xml:space="preserve"> between human and machine or software</w:t>
      </w:r>
      <w:r>
        <w:t>.</w:t>
      </w:r>
    </w:p>
    <w:p w:rsidR="00393F7B" w:rsidRDefault="001322CD" w:rsidP="007E390E">
      <w:r>
        <w:t>T</w:t>
      </w:r>
      <w:r w:rsidR="00570B86">
        <w:t>his report is actually</w:t>
      </w:r>
      <w:r w:rsidR="00A832C1">
        <w:t xml:space="preserve"> about </w:t>
      </w:r>
      <w:r w:rsidR="00570B86">
        <w:t>our project which is basically a kind of</w:t>
      </w:r>
      <w:r w:rsidR="002449C9">
        <w:t xml:space="preserve"> chatbot in which questions are lying around Khan family Tree.</w:t>
      </w:r>
    </w:p>
    <w:p w:rsidR="00A832C1" w:rsidRDefault="00393F7B" w:rsidP="007E390E">
      <w:r>
        <w:t>T</w:t>
      </w:r>
      <w:r w:rsidR="002449C9">
        <w:t>his report describes the</w:t>
      </w:r>
      <w:r w:rsidR="008066CA">
        <w:t xml:space="preserve"> following majors:</w:t>
      </w:r>
      <w:r>
        <w:t xml:space="preserve"> </w:t>
      </w:r>
    </w:p>
    <w:p w:rsidR="00C6554A" w:rsidRDefault="00393F7B" w:rsidP="00393F7B">
      <w:pPr>
        <w:pStyle w:val="ListBullet"/>
        <w:numPr>
          <w:ilvl w:val="0"/>
          <w:numId w:val="1"/>
        </w:numPr>
      </w:pPr>
      <w:r>
        <w:t>Natural phenomenon behind its concept.</w:t>
      </w:r>
    </w:p>
    <w:p w:rsidR="00393F7B" w:rsidRDefault="0090263F" w:rsidP="00393F7B">
      <w:pPr>
        <w:pStyle w:val="ListBullet"/>
        <w:numPr>
          <w:ilvl w:val="0"/>
          <w:numId w:val="1"/>
        </w:numPr>
      </w:pPr>
      <w:r>
        <w:t>T</w:t>
      </w:r>
      <w:r w:rsidR="00393F7B">
        <w:t>heory</w:t>
      </w:r>
      <w:r>
        <w:t xml:space="preserve"> describing this phenomenon</w:t>
      </w:r>
      <w:r w:rsidR="00393F7B">
        <w:t>.</w:t>
      </w:r>
    </w:p>
    <w:p w:rsidR="00177AE6" w:rsidRDefault="0090263F" w:rsidP="0090263F">
      <w:pPr>
        <w:pStyle w:val="ListBullet"/>
        <w:numPr>
          <w:ilvl w:val="0"/>
          <w:numId w:val="1"/>
        </w:numPr>
      </w:pPr>
      <w:r>
        <w:t>Computational modal Based on the theory.</w:t>
      </w:r>
    </w:p>
    <w:p w:rsidR="0090263F" w:rsidRPr="00514122" w:rsidRDefault="0090263F" w:rsidP="0090263F">
      <w:pPr>
        <w:pStyle w:val="ListBullet"/>
        <w:numPr>
          <w:ilvl w:val="0"/>
          <w:numId w:val="1"/>
        </w:numPr>
      </w:pPr>
      <w:r>
        <w:t>Application</w:t>
      </w:r>
    </w:p>
    <w:p w:rsidR="00EB6B00" w:rsidRDefault="00A35DEB" w:rsidP="00EB6B00">
      <w:pPr>
        <w:pStyle w:val="Heading1"/>
      </w:pPr>
      <w:r>
        <w:t>Natural phenomenon</w:t>
      </w:r>
    </w:p>
    <w:p w:rsidR="00EB6B00" w:rsidRPr="00EB6B00" w:rsidRDefault="00664A81" w:rsidP="00EB6B00">
      <w:r>
        <w:t>As</w:t>
      </w:r>
      <w:r w:rsidR="008B74B5">
        <w:t xml:space="preserve"> human beings, we observe the things and learn them by the time.</w:t>
      </w:r>
      <w:r w:rsidR="00F63616">
        <w:t xml:space="preserve"> After facing some event</w:t>
      </w:r>
      <w:r w:rsidR="00B407A9">
        <w:t>s</w:t>
      </w:r>
      <w:r w:rsidR="00F63616">
        <w:t xml:space="preserve"> or m</w:t>
      </w:r>
      <w:r w:rsidR="00A77135">
        <w:t>eeting with new</w:t>
      </w:r>
      <w:r w:rsidR="00F63616">
        <w:t xml:space="preserve"> people, </w:t>
      </w:r>
      <w:r w:rsidR="00B407A9">
        <w:t>we become</w:t>
      </w:r>
      <w:r w:rsidR="00F63616">
        <w:t xml:space="preserve"> able to tackle </w:t>
      </w:r>
      <w:r w:rsidR="00A77135">
        <w:t>the things, events or questions relating to the earlier.</w:t>
      </w:r>
      <w:r w:rsidR="004D4963">
        <w:t xml:space="preserve"> This process continues and human brain becomes sharper and sharper.</w:t>
      </w:r>
    </w:p>
    <w:p w:rsidR="00D113D8" w:rsidRDefault="00D113D8" w:rsidP="00D113D8">
      <w:pPr>
        <w:pStyle w:val="Heading1"/>
      </w:pPr>
      <w:r>
        <w:t>Theory</w:t>
      </w:r>
    </w:p>
    <w:p w:rsidR="004D4963" w:rsidRPr="004D4963" w:rsidRDefault="00045F85" w:rsidP="004D4963">
      <w:r>
        <w:t>Following the natural process given, according to our understanding</w:t>
      </w:r>
      <w:r w:rsidR="00F95D1F">
        <w:t>,</w:t>
      </w:r>
      <w:r>
        <w:t xml:space="preserve"> after facing a new even</w:t>
      </w:r>
      <w:r w:rsidR="00F95D1F">
        <w:t>t</w:t>
      </w:r>
      <w:r>
        <w:t xml:space="preserve">, meeting with new people </w:t>
      </w:r>
      <w:r w:rsidR="00F95D1F">
        <w:t>and taking</w:t>
      </w:r>
      <w:r w:rsidR="00EB4D9F">
        <w:t xml:space="preserve"> part in different activities, we observe different things which actually are being stored in somewhere in the brain which provides help</w:t>
      </w:r>
      <w:r w:rsidR="0071184D">
        <w:t xml:space="preserve"> later to analyze different </w:t>
      </w:r>
      <w:r w:rsidR="008971CC">
        <w:t>questions or events</w:t>
      </w:r>
      <w:r w:rsidR="00E20D9A">
        <w:t xml:space="preserve"> based on </w:t>
      </w:r>
      <w:r w:rsidR="008971CC">
        <w:t>t</w:t>
      </w:r>
      <w:r w:rsidR="00E20D9A">
        <w:t>he previous stored</w:t>
      </w:r>
      <w:r w:rsidR="00F41826">
        <w:t xml:space="preserve"> ones</w:t>
      </w:r>
      <w:r w:rsidR="00B407A9">
        <w:t xml:space="preserve">. It actually maps the new problem </w:t>
      </w:r>
      <w:r w:rsidR="00B42852">
        <w:t xml:space="preserve">come in </w:t>
      </w:r>
      <w:r w:rsidR="00B407A9">
        <w:t>i</w:t>
      </w:r>
      <w:r w:rsidR="00B42852">
        <w:t>t</w:t>
      </w:r>
      <w:r w:rsidR="00B407A9">
        <w:t>s way with the previous ex</w:t>
      </w:r>
      <w:r w:rsidR="00B42852">
        <w:t xml:space="preserve">periences and predict a solution. The quality of solution prediction becomes better and better with the </w:t>
      </w:r>
      <w:r w:rsidR="00D17540">
        <w:t>increment</w:t>
      </w:r>
      <w:r w:rsidR="00B42852">
        <w:t xml:space="preserve"> of our experience.</w:t>
      </w:r>
    </w:p>
    <w:p w:rsidR="00986E6D" w:rsidRDefault="00D22516" w:rsidP="00C4675D">
      <w:pPr>
        <w:pStyle w:val="Heading1"/>
      </w:pPr>
      <w:r>
        <w:t>Computational Modal</w:t>
      </w:r>
    </w:p>
    <w:p w:rsidR="00C4675D" w:rsidRPr="00C4675D" w:rsidRDefault="00C4675D" w:rsidP="00C4675D">
      <w:r>
        <w:t>Following the theory, if we want to build a machine which can understand our questions or can predict a solution, we have to store facts or information somewhere in its memory,</w:t>
      </w:r>
      <w:r w:rsidR="00162F17">
        <w:t xml:space="preserve"> </w:t>
      </w:r>
      <w:r w:rsidR="00C64760">
        <w:t>on the basis of which it can predict the solution of a given problem.</w:t>
      </w:r>
      <w:r w:rsidR="00CB61DB">
        <w:t xml:space="preserve"> If we want to add the feature of learning, then we have to make a mechanism in which our program can update </w:t>
      </w:r>
      <w:r w:rsidR="00CB61DB">
        <w:lastRenderedPageBreak/>
        <w:t xml:space="preserve">its memory </w:t>
      </w:r>
      <w:r w:rsidR="00106D2E">
        <w:t>and can add more information come in its way so that it can increase its ability to predict more accurate solution.</w:t>
      </w:r>
    </w:p>
    <w:p w:rsidR="00D22516" w:rsidRDefault="00D22516" w:rsidP="00D22516">
      <w:pPr>
        <w:pStyle w:val="Heading1"/>
      </w:pPr>
      <w:r>
        <w:t>Application</w:t>
      </w:r>
    </w:p>
    <w:p w:rsidR="00807B87" w:rsidRDefault="00E57151" w:rsidP="00972489">
      <w:r>
        <w:t>On t</w:t>
      </w:r>
      <w:r w:rsidR="00C57A47">
        <w:t>he basis of computational modal given,</w:t>
      </w:r>
      <w:r w:rsidR="00832D28">
        <w:t xml:space="preserve"> </w:t>
      </w:r>
      <w:r w:rsidR="002735B9">
        <w:t>we actually has built a chatbot, in which you can ask any question about khan family tree. In this application we have stored some facts about Husband-Wife and Parent-Child relations and their gender information</w:t>
      </w:r>
      <w:r w:rsidR="0016116F">
        <w:t xml:space="preserve"> and so on</w:t>
      </w:r>
      <w:bookmarkStart w:id="5" w:name="_GoBack"/>
      <w:bookmarkEnd w:id="5"/>
      <w:r w:rsidR="002735B9">
        <w:t>.</w:t>
      </w:r>
    </w:p>
    <w:p w:rsidR="003402E6" w:rsidRPr="00972489" w:rsidRDefault="00807B87" w:rsidP="00972489">
      <w:r>
        <w:t>The questions which are being asked are split out into a list of strings where system try to find key words</w:t>
      </w:r>
      <w:r w:rsidR="002E1684">
        <w:t xml:space="preserve"> (who, whose, father </w:t>
      </w:r>
      <w:r w:rsidR="00082601">
        <w:t xml:space="preserve">of, son of, </w:t>
      </w:r>
      <w:r w:rsidR="009368C3">
        <w:t>A</w:t>
      </w:r>
      <w:r w:rsidR="002E1684">
        <w:t>’s father etc.)</w:t>
      </w:r>
      <w:r>
        <w:t xml:space="preserve"> on t</w:t>
      </w:r>
      <w:r w:rsidR="005D3F1A">
        <w:t>he basis of which it</w:t>
      </w:r>
      <w:r>
        <w:t xml:space="preserve"> </w:t>
      </w:r>
      <w:r w:rsidR="005D3F1A">
        <w:t>predicts solution and gives the answer of the question.</w:t>
      </w:r>
    </w:p>
    <w:sectPr w:rsidR="003402E6" w:rsidRPr="00972489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0FD" w:rsidRDefault="00C000FD" w:rsidP="00C6554A">
      <w:pPr>
        <w:spacing w:before="0" w:after="0" w:line="240" w:lineRule="auto"/>
      </w:pPr>
      <w:r>
        <w:separator/>
      </w:r>
    </w:p>
  </w:endnote>
  <w:endnote w:type="continuationSeparator" w:id="0">
    <w:p w:rsidR="00C000FD" w:rsidRDefault="00C000F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019" w:rsidRDefault="00DB001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6116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0FD" w:rsidRDefault="00C000FD" w:rsidP="00C6554A">
      <w:pPr>
        <w:spacing w:before="0" w:after="0" w:line="240" w:lineRule="auto"/>
      </w:pPr>
      <w:r>
        <w:separator/>
      </w:r>
    </w:p>
  </w:footnote>
  <w:footnote w:type="continuationSeparator" w:id="0">
    <w:p w:rsidR="00C000FD" w:rsidRDefault="00C000F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42"/>
    <w:rsid w:val="000035A6"/>
    <w:rsid w:val="000311F5"/>
    <w:rsid w:val="00045F85"/>
    <w:rsid w:val="00082601"/>
    <w:rsid w:val="00106D2E"/>
    <w:rsid w:val="001322CD"/>
    <w:rsid w:val="0016116F"/>
    <w:rsid w:val="00162F17"/>
    <w:rsid w:val="00177AE6"/>
    <w:rsid w:val="00184337"/>
    <w:rsid w:val="001A02E6"/>
    <w:rsid w:val="002076FE"/>
    <w:rsid w:val="00234174"/>
    <w:rsid w:val="002449C9"/>
    <w:rsid w:val="002554CD"/>
    <w:rsid w:val="002735B9"/>
    <w:rsid w:val="00293B83"/>
    <w:rsid w:val="002B4294"/>
    <w:rsid w:val="002E1684"/>
    <w:rsid w:val="00307342"/>
    <w:rsid w:val="00333D0D"/>
    <w:rsid w:val="003402E6"/>
    <w:rsid w:val="00393F7B"/>
    <w:rsid w:val="004C049F"/>
    <w:rsid w:val="004D4963"/>
    <w:rsid w:val="005000E2"/>
    <w:rsid w:val="005612A8"/>
    <w:rsid w:val="00570B86"/>
    <w:rsid w:val="00581889"/>
    <w:rsid w:val="005A5A3E"/>
    <w:rsid w:val="005D3F1A"/>
    <w:rsid w:val="00664A81"/>
    <w:rsid w:val="006A3CE7"/>
    <w:rsid w:val="0071184D"/>
    <w:rsid w:val="0077471A"/>
    <w:rsid w:val="007E390E"/>
    <w:rsid w:val="007F1B32"/>
    <w:rsid w:val="008066CA"/>
    <w:rsid w:val="00807B87"/>
    <w:rsid w:val="00813A53"/>
    <w:rsid w:val="00832D28"/>
    <w:rsid w:val="008971CC"/>
    <w:rsid w:val="008B74B5"/>
    <w:rsid w:val="0090263F"/>
    <w:rsid w:val="009368C3"/>
    <w:rsid w:val="00964173"/>
    <w:rsid w:val="00972489"/>
    <w:rsid w:val="00986E6D"/>
    <w:rsid w:val="009F78A4"/>
    <w:rsid w:val="00A35DEB"/>
    <w:rsid w:val="00A7518E"/>
    <w:rsid w:val="00A77135"/>
    <w:rsid w:val="00A832C1"/>
    <w:rsid w:val="00B369FF"/>
    <w:rsid w:val="00B407A9"/>
    <w:rsid w:val="00B42852"/>
    <w:rsid w:val="00B553A7"/>
    <w:rsid w:val="00C000FD"/>
    <w:rsid w:val="00C4675D"/>
    <w:rsid w:val="00C57A47"/>
    <w:rsid w:val="00C64554"/>
    <w:rsid w:val="00C64760"/>
    <w:rsid w:val="00C6554A"/>
    <w:rsid w:val="00CB61DB"/>
    <w:rsid w:val="00CE63F1"/>
    <w:rsid w:val="00D113D8"/>
    <w:rsid w:val="00D17540"/>
    <w:rsid w:val="00D22516"/>
    <w:rsid w:val="00DB0019"/>
    <w:rsid w:val="00E20D9A"/>
    <w:rsid w:val="00E40A24"/>
    <w:rsid w:val="00E57151"/>
    <w:rsid w:val="00EB4D9F"/>
    <w:rsid w:val="00EB6B00"/>
    <w:rsid w:val="00ED7C44"/>
    <w:rsid w:val="00F27AC8"/>
    <w:rsid w:val="00F41826"/>
    <w:rsid w:val="00F63616"/>
    <w:rsid w:val="00F943C3"/>
    <w:rsid w:val="00F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3AEF"/>
  <w15:chartTrackingRefBased/>
  <w15:docId w15:val="{E524E757-539A-4B01-A29C-8BC49C64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159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Muhammad Hamza</cp:lastModifiedBy>
  <cp:revision>70</cp:revision>
  <dcterms:created xsi:type="dcterms:W3CDTF">2018-11-12T17:11:00Z</dcterms:created>
  <dcterms:modified xsi:type="dcterms:W3CDTF">2018-11-13T08:40:00Z</dcterms:modified>
</cp:coreProperties>
</file>